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3F71045D5AA34A6DB49ED15141856D47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321432" w:rsidP="00653A9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proofErr w:type="spellStart"/>
                <w:r>
                  <w:rPr>
                    <w:rFonts w:ascii="Arial" w:hAnsi="Arial" w:cs="Arial"/>
                    <w:sz w:val="22"/>
                    <w:szCs w:val="22"/>
                  </w:rPr>
                  <w:t>Supprimer_un</w:t>
                </w:r>
                <w:r w:rsidR="00653A91">
                  <w:rPr>
                    <w:rFonts w:ascii="Arial" w:hAnsi="Arial" w:cs="Arial"/>
                    <w:sz w:val="22"/>
                    <w:szCs w:val="22"/>
                  </w:rPr>
                  <w:t>_client</w:t>
                </w:r>
                <w:proofErr w:type="spellEnd"/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E1AE1DCB4F054B1AA37CEABABA28D87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321432" w:rsidP="0032143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Supprimer </w:t>
                </w:r>
                <w:r w:rsidR="00653A91">
                  <w:rPr>
                    <w:rFonts w:ascii="Arial" w:hAnsi="Arial" w:cs="Arial"/>
                    <w:sz w:val="22"/>
                    <w:szCs w:val="22"/>
                  </w:rPr>
                  <w:t xml:space="preserve">un 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4C3589A4CFA64D11AF8A46B5DE54D38A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53A91" w:rsidP="00653A91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veut ajouter un nouveau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3717C8A7526B4EA89DC1DC39140240B1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53A91" w:rsidP="00653A9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L’utilisateur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D990974ED81A4BB0869FD416A2CE836F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321432" w:rsidP="00653A91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Il doit y avoir au minimum un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3219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7745F519C3C34080B6217A5B18F2CFD7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321432" w:rsidP="00653A91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Le site </w:t>
                </w:r>
                <w:proofErr w:type="spellStart"/>
                <w:proofErr w:type="gramStart"/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</w:t>
                </w:r>
                <w:proofErr w:type="spellEnd"/>
                <w:proofErr w:type="gramEnd"/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supprimer</w:t>
                </w:r>
                <w:r w:rsidR="00653A91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un client a la liste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CCCB40CBF36347F3815A2DC8F0BF5F5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321432" w:rsidRDefault="00321432" w:rsidP="00321432">
                <w:pPr>
                  <w:pStyle w:val="Paragraphedeliste"/>
                  <w:numPr>
                    <w:ilvl w:val="0"/>
                    <w:numId w:val="6"/>
                  </w:numPr>
                </w:pPr>
                <w:r>
                  <w:t>L’utilisateur choisi le client a supprimé avec la liste déroulante</w:t>
                </w:r>
              </w:p>
              <w:p w:rsidR="006A5D2F" w:rsidRPr="00321432" w:rsidRDefault="00321432" w:rsidP="00321432">
                <w:pPr>
                  <w:pStyle w:val="Paragraphedeliste"/>
                  <w:numPr>
                    <w:ilvl w:val="0"/>
                    <w:numId w:val="6"/>
                  </w:numPr>
                </w:pPr>
                <w:r>
                  <w:t>L’utilisateur appuis sur le bouton Supprimer.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sdt>
          <w:sdtPr>
            <w:id w:val="-1225606088"/>
            <w:placeholder>
              <w:docPart w:val="21A21C89A8114AD5B72ED53E8A0D1F08"/>
            </w:placeholder>
          </w:sdtPr>
          <w:sdtEndPr>
            <w:rPr>
              <w:rFonts w:ascii="Arial" w:hAnsi="Arial" w:cs="Arial"/>
              <w:sz w:val="22"/>
              <w:szCs w:val="22"/>
            </w:rPr>
          </w:sdtEndPr>
          <w:sdtContent>
            <w:tc>
              <w:tcPr>
                <w:tcW w:w="3782" w:type="pct"/>
                <w:shd w:val="clear" w:color="auto" w:fill="FFFFFF"/>
                <w:vAlign w:val="center"/>
              </w:tcPr>
              <w:p w:rsidR="008C53DE" w:rsidRPr="00653A91" w:rsidRDefault="00321432" w:rsidP="0032143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Aucun</w:t>
                </w:r>
              </w:p>
              <w:p w:rsidR="00653A91" w:rsidRPr="00653A91" w:rsidRDefault="00653A91" w:rsidP="00653A91">
                <w:pPr>
                  <w:pStyle w:val="Paragraphedeliste"/>
                  <w:rPr>
                    <w:rFonts w:ascii="Arial" w:hAnsi="Arial" w:cs="Arial"/>
                    <w:sz w:val="22"/>
                    <w:szCs w:val="22"/>
                  </w:rPr>
                </w:pPr>
              </w:p>
              <w:p w:rsidR="00B03219" w:rsidRDefault="00B03219" w:rsidP="00653A91">
                <w:pPr>
                  <w:ind w:firstLine="60"/>
                  <w:rPr>
                    <w:rFonts w:ascii="Arial" w:hAnsi="Arial" w:cs="Arial"/>
                    <w:sz w:val="22"/>
                    <w:szCs w:val="22"/>
                  </w:rPr>
                </w:pP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600CD02C99BD48A3945ED8C43CAFA3F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8C53DE" w:rsidP="008C53DE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En </w:t>
                </w:r>
                <w:proofErr w:type="spellStart"/>
                <w:r>
                  <w:rPr>
                    <w:rFonts w:ascii="Arial" w:hAnsi="Arial" w:cs="Arial"/>
                    <w:sz w:val="22"/>
                    <w:szCs w:val="22"/>
                  </w:rPr>
                  <w:t>dev</w:t>
                </w:r>
                <w:proofErr w:type="spellEnd"/>
                <w:r>
                  <w:rPr>
                    <w:rFonts w:ascii="Arial" w:hAnsi="Arial" w:cs="Arial"/>
                    <w:sz w:val="22"/>
                    <w:szCs w:val="22"/>
                  </w:rPr>
                  <w:t>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C6499BB3ADF04E988C6C679EB5C361B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8C53DE" w:rsidP="008C53DE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Yoan Weibel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E3204765AFD44522A553AFE25AC5EE6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8C53DE" w:rsidP="008C53DE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01.06.2017</w:t>
                </w:r>
              </w:p>
            </w:tc>
          </w:sdtContent>
        </w:sdt>
      </w:tr>
    </w:tbl>
    <w:p w:rsidR="00E32889" w:rsidRPr="00B03219" w:rsidRDefault="00E32889" w:rsidP="00B03219">
      <w:bookmarkStart w:id="0" w:name="_GoBack"/>
      <w:bookmarkEnd w:id="0"/>
    </w:p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B648A"/>
    <w:multiLevelType w:val="hybridMultilevel"/>
    <w:tmpl w:val="15D622C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42649"/>
    <w:multiLevelType w:val="hybridMultilevel"/>
    <w:tmpl w:val="E132D498"/>
    <w:lvl w:ilvl="0" w:tplc="62166F4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466E2"/>
    <w:multiLevelType w:val="hybridMultilevel"/>
    <w:tmpl w:val="59963D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17517"/>
    <w:multiLevelType w:val="hybridMultilevel"/>
    <w:tmpl w:val="15D622C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985EFA"/>
    <w:multiLevelType w:val="hybridMultilevel"/>
    <w:tmpl w:val="F2CC0E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2E"/>
    <w:rsid w:val="00132A1D"/>
    <w:rsid w:val="00183928"/>
    <w:rsid w:val="00321432"/>
    <w:rsid w:val="004033FF"/>
    <w:rsid w:val="00490B48"/>
    <w:rsid w:val="004F7E83"/>
    <w:rsid w:val="00653A91"/>
    <w:rsid w:val="006A5D2F"/>
    <w:rsid w:val="00736CE6"/>
    <w:rsid w:val="008C53DE"/>
    <w:rsid w:val="009922C7"/>
    <w:rsid w:val="00AB3697"/>
    <w:rsid w:val="00B03219"/>
    <w:rsid w:val="00BB732E"/>
    <w:rsid w:val="00E32889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04D81F-5893-494E-9592-3B6E04DF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rapportEtAutres\template-useca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71045D5AA34A6DB49ED15141856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BF40F3-C21F-4915-B6D3-8A605BB8C31A}"/>
      </w:docPartPr>
      <w:docPartBody>
        <w:p w:rsidR="00344336" w:rsidRDefault="00344336">
          <w:pPr>
            <w:pStyle w:val="3F71045D5AA34A6DB49ED15141856D47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E1AE1DCB4F054B1AA37CEABABA28D8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A32CB2-F34A-4002-AD10-C3B2BDABA6DF}"/>
      </w:docPartPr>
      <w:docPartBody>
        <w:p w:rsidR="00344336" w:rsidRDefault="00344336">
          <w:pPr>
            <w:pStyle w:val="E1AE1DCB4F054B1AA37CEABABA28D872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4C3589A4CFA64D11AF8A46B5DE54D3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BFDFEB-B81C-4D47-8566-A1CCCD8D6734}"/>
      </w:docPartPr>
      <w:docPartBody>
        <w:p w:rsidR="00344336" w:rsidRDefault="00344336">
          <w:pPr>
            <w:pStyle w:val="4C3589A4CFA64D11AF8A46B5DE54D38A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3717C8A7526B4EA89DC1DC39140240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EC09B1-1633-4474-ABA1-B9AC97A9550C}"/>
      </w:docPartPr>
      <w:docPartBody>
        <w:p w:rsidR="00344336" w:rsidRDefault="00344336">
          <w:pPr>
            <w:pStyle w:val="3717C8A7526B4EA89DC1DC39140240B1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D990974ED81A4BB0869FD416A2CE83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97F786-B1DB-4C72-B5AC-97E70268BE11}"/>
      </w:docPartPr>
      <w:docPartBody>
        <w:p w:rsidR="00344336" w:rsidRDefault="00344336">
          <w:pPr>
            <w:pStyle w:val="D990974ED81A4BB0869FD416A2CE836F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7745F519C3C34080B6217A5B18F2CF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3A6297-6B84-4365-B806-7B5A328D38A3}"/>
      </w:docPartPr>
      <w:docPartBody>
        <w:p w:rsidR="00344336" w:rsidRDefault="00344336">
          <w:pPr>
            <w:pStyle w:val="7745F519C3C34080B6217A5B18F2CFD7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CCCB40CBF36347F3815A2DC8F0BF5F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060ACC-76D4-4222-8532-229C5B38C8D0}"/>
      </w:docPartPr>
      <w:docPartBody>
        <w:p w:rsidR="00344336" w:rsidRDefault="00344336">
          <w:pPr>
            <w:pStyle w:val="CCCB40CBF36347F3815A2DC8F0BF5F50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21A21C89A8114AD5B72ED53E8A0D1F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E36499-69D8-451E-934D-F680EACAFA67}"/>
      </w:docPartPr>
      <w:docPartBody>
        <w:p w:rsidR="00344336" w:rsidRDefault="00344336">
          <w:pPr>
            <w:pStyle w:val="21A21C89A8114AD5B72ED53E8A0D1F08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600CD02C99BD48A3945ED8C43CAFA3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91B08F-0A73-4B7A-945B-25E139D1B468}"/>
      </w:docPartPr>
      <w:docPartBody>
        <w:p w:rsidR="00344336" w:rsidRDefault="00344336">
          <w:pPr>
            <w:pStyle w:val="600CD02C99BD48A3945ED8C43CAFA3FD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C6499BB3ADF04E988C6C679EB5C361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925B88-7B0A-4D4F-AC1E-EB60AA64E771}"/>
      </w:docPartPr>
      <w:docPartBody>
        <w:p w:rsidR="00344336" w:rsidRDefault="00344336">
          <w:pPr>
            <w:pStyle w:val="C6499BB3ADF04E988C6C679EB5C361B0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E3204765AFD44522A553AFE25AC5EE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79946-1953-4A0E-A2AF-A6A09A108AAC}"/>
      </w:docPartPr>
      <w:docPartBody>
        <w:p w:rsidR="00344336" w:rsidRDefault="00344336">
          <w:pPr>
            <w:pStyle w:val="E3204765AFD44522A553AFE25AC5EE62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336"/>
    <w:rsid w:val="0034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F71045D5AA34A6DB49ED15141856D47">
    <w:name w:val="3F71045D5AA34A6DB49ED15141856D47"/>
  </w:style>
  <w:style w:type="paragraph" w:customStyle="1" w:styleId="E1AE1DCB4F054B1AA37CEABABA28D872">
    <w:name w:val="E1AE1DCB4F054B1AA37CEABABA28D872"/>
  </w:style>
  <w:style w:type="paragraph" w:customStyle="1" w:styleId="4C3589A4CFA64D11AF8A46B5DE54D38A">
    <w:name w:val="4C3589A4CFA64D11AF8A46B5DE54D38A"/>
  </w:style>
  <w:style w:type="paragraph" w:customStyle="1" w:styleId="3717C8A7526B4EA89DC1DC39140240B1">
    <w:name w:val="3717C8A7526B4EA89DC1DC39140240B1"/>
  </w:style>
  <w:style w:type="paragraph" w:customStyle="1" w:styleId="D990974ED81A4BB0869FD416A2CE836F">
    <w:name w:val="D990974ED81A4BB0869FD416A2CE836F"/>
  </w:style>
  <w:style w:type="paragraph" w:customStyle="1" w:styleId="7745F519C3C34080B6217A5B18F2CFD7">
    <w:name w:val="7745F519C3C34080B6217A5B18F2CFD7"/>
  </w:style>
  <w:style w:type="paragraph" w:customStyle="1" w:styleId="CCCB40CBF36347F3815A2DC8F0BF5F50">
    <w:name w:val="CCCB40CBF36347F3815A2DC8F0BF5F50"/>
  </w:style>
  <w:style w:type="paragraph" w:customStyle="1" w:styleId="21A21C89A8114AD5B72ED53E8A0D1F08">
    <w:name w:val="21A21C89A8114AD5B72ED53E8A0D1F08"/>
  </w:style>
  <w:style w:type="paragraph" w:customStyle="1" w:styleId="600CD02C99BD48A3945ED8C43CAFA3FD">
    <w:name w:val="600CD02C99BD48A3945ED8C43CAFA3FD"/>
  </w:style>
  <w:style w:type="paragraph" w:customStyle="1" w:styleId="C6499BB3ADF04E988C6C679EB5C361B0">
    <w:name w:val="C6499BB3ADF04E988C6C679EB5C361B0"/>
  </w:style>
  <w:style w:type="paragraph" w:customStyle="1" w:styleId="E3204765AFD44522A553AFE25AC5EE62">
    <w:name w:val="E3204765AFD44522A553AFE25AC5EE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template-usecase.dotx</Template>
  <TotalTime>18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Weibel Yoan</cp:lastModifiedBy>
  <cp:revision>3</cp:revision>
  <dcterms:created xsi:type="dcterms:W3CDTF">2017-06-01T11:33:00Z</dcterms:created>
  <dcterms:modified xsi:type="dcterms:W3CDTF">2017-06-01T11:54:00Z</dcterms:modified>
</cp:coreProperties>
</file>