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3F71045D5AA34A6DB49ED15141856D47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53A91" w:rsidP="00653A9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proofErr w:type="spellStart"/>
                <w:r>
                  <w:rPr>
                    <w:rFonts w:ascii="Arial" w:hAnsi="Arial" w:cs="Arial"/>
                    <w:sz w:val="22"/>
                    <w:szCs w:val="22"/>
                  </w:rPr>
                  <w:t>Ajout_de_client</w:t>
                </w:r>
                <w:proofErr w:type="spellEnd"/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E1AE1DCB4F054B1AA37CEABABA28D87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1409F3" w:rsidP="00653A9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Ajouter un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4C3589A4CFA64D11AF8A46B5DE54D38A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53A91" w:rsidP="00653A91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veut ajouter un nouveau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3717C8A7526B4EA89DC1DC39140240B1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53A91" w:rsidP="00653A9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L’utilisateur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D990974ED81A4BB0869FD416A2CE836F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53A91" w:rsidP="00653A91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Aucune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7745F519C3C34080B6217A5B18F2CFD7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53A91" w:rsidP="00653A91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Le site </w:t>
                </w:r>
                <w:proofErr w:type="gramStart"/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</w:t>
                </w:r>
                <w:proofErr w:type="gramEnd"/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ajouter un client a la liste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CCCB40CBF36347F3815A2DC8F0BF5F5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53A91" w:rsidRPr="00653A91" w:rsidRDefault="00653A91" w:rsidP="00653A91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 w:rsidRPr="00653A91">
                  <w:rPr>
                    <w:rFonts w:ascii="Arial" w:hAnsi="Arial" w:cs="Arial"/>
                    <w:sz w:val="22"/>
                    <w:szCs w:val="22"/>
                  </w:rPr>
                  <w:t>L’utilisateur entre le nom et le prénom du client.</w:t>
                </w:r>
              </w:p>
              <w:p w:rsidR="006A5D2F" w:rsidRPr="00653A91" w:rsidRDefault="00653A91" w:rsidP="00653A91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 w:rsidRPr="00653A91">
                  <w:rPr>
                    <w:rFonts w:ascii="Arial" w:hAnsi="Arial" w:cs="Arial"/>
                    <w:sz w:val="22"/>
                    <w:szCs w:val="22"/>
                  </w:rPr>
                  <w:t>L’utilisateur appui sur le bouton Ajouter.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sdt>
          <w:sdtPr>
            <w:id w:val="-1225606088"/>
            <w:placeholder>
              <w:docPart w:val="21A21C89A8114AD5B72ED53E8A0D1F08"/>
            </w:placeholder>
          </w:sdtPr>
          <w:sdtEndPr>
            <w:rPr>
              <w:rFonts w:ascii="Arial" w:hAnsi="Arial" w:cs="Arial"/>
              <w:sz w:val="22"/>
              <w:szCs w:val="22"/>
            </w:rPr>
          </w:sdtEndPr>
          <w:sdtContent>
            <w:tc>
              <w:tcPr>
                <w:tcW w:w="3782" w:type="pct"/>
                <w:shd w:val="clear" w:color="auto" w:fill="FFFFFF"/>
                <w:vAlign w:val="center"/>
              </w:tcPr>
              <w:p w:rsidR="00653A91" w:rsidRDefault="008C53DE" w:rsidP="00653A9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       </w:t>
                </w:r>
                <w:proofErr w:type="gramStart"/>
                <w:r>
                  <w:t>1.A</w:t>
                </w:r>
                <w:proofErr w:type="gramEnd"/>
                <w:r>
                  <w:t xml:space="preserve"> </w:t>
                </w:r>
                <w:r w:rsidR="00653A91" w:rsidRPr="00653A91">
                  <w:rPr>
                    <w:rFonts w:ascii="Arial" w:hAnsi="Arial" w:cs="Arial"/>
                    <w:sz w:val="22"/>
                    <w:szCs w:val="22"/>
                  </w:rPr>
                  <w:t xml:space="preserve">L’utilisateur entre des caractères spéciaux dans le nom ou le 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ab/>
                  <w:t xml:space="preserve"> </w:t>
                </w:r>
                <w:r w:rsidR="00653A91" w:rsidRPr="00653A91">
                  <w:rPr>
                    <w:rFonts w:ascii="Arial" w:hAnsi="Arial" w:cs="Arial"/>
                    <w:sz w:val="22"/>
                    <w:szCs w:val="22"/>
                  </w:rPr>
                  <w:t>prénom.</w:t>
                </w:r>
                <w:bookmarkStart w:id="0" w:name="_GoBack"/>
                <w:bookmarkEnd w:id="0"/>
              </w:p>
              <w:p w:rsidR="008C53DE" w:rsidRPr="00653A91" w:rsidRDefault="008C53DE" w:rsidP="00653A9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     </w:t>
                </w:r>
                <w:proofErr w:type="gramStart"/>
                <w:r>
                  <w:rPr>
                    <w:rFonts w:ascii="Arial" w:hAnsi="Arial" w:cs="Arial"/>
                    <w:sz w:val="22"/>
                    <w:szCs w:val="22"/>
                  </w:rPr>
                  <w:t>1.B</w:t>
                </w:r>
                <w:proofErr w:type="gramEnd"/>
                <w:r w:rsidR="00112F26">
                  <w:rPr>
                    <w:rFonts w:ascii="Arial" w:hAnsi="Arial" w:cs="Arial"/>
                    <w:sz w:val="22"/>
                    <w:szCs w:val="22"/>
                  </w:rPr>
                  <w:t xml:space="preserve"> L’ajout ce passe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normalement mais il ne peut plus supprimer 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ab/>
                  <w:t xml:space="preserve"> le client</w:t>
                </w:r>
              </w:p>
              <w:p w:rsidR="00653A91" w:rsidRPr="00653A91" w:rsidRDefault="00653A91" w:rsidP="00653A91">
                <w:pPr>
                  <w:pStyle w:val="Paragraphedeliste"/>
                  <w:rPr>
                    <w:rFonts w:ascii="Arial" w:hAnsi="Arial" w:cs="Arial"/>
                    <w:sz w:val="22"/>
                    <w:szCs w:val="22"/>
                  </w:rPr>
                </w:pPr>
              </w:p>
              <w:p w:rsidR="00B03219" w:rsidRDefault="00B03219" w:rsidP="00653A91">
                <w:pPr>
                  <w:ind w:firstLine="60"/>
                  <w:rPr>
                    <w:rFonts w:ascii="Arial" w:hAnsi="Arial" w:cs="Arial"/>
                    <w:sz w:val="22"/>
                    <w:szCs w:val="22"/>
                  </w:rPr>
                </w:pP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600CD02C99BD48A3945ED8C43CAFA3F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8C53DE" w:rsidP="008C53D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En </w:t>
                </w:r>
                <w:proofErr w:type="spellStart"/>
                <w:r>
                  <w:rPr>
                    <w:rFonts w:ascii="Arial" w:hAnsi="Arial" w:cs="Arial"/>
                    <w:sz w:val="22"/>
                    <w:szCs w:val="22"/>
                  </w:rPr>
                  <w:t>dev</w:t>
                </w:r>
                <w:proofErr w:type="spellEnd"/>
                <w:r>
                  <w:rPr>
                    <w:rFonts w:ascii="Arial" w:hAnsi="Arial" w:cs="Arial"/>
                    <w:sz w:val="22"/>
                    <w:szCs w:val="22"/>
                  </w:rPr>
                  <w:t>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C6499BB3ADF04E988C6C679EB5C361B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8C53DE" w:rsidP="008C53D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Yoan Weibel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E3204765AFD44522A553AFE25AC5EE6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8C53DE" w:rsidP="008C53D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01.06.2017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B648A"/>
    <w:multiLevelType w:val="hybridMultilevel"/>
    <w:tmpl w:val="15D622C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42649"/>
    <w:multiLevelType w:val="hybridMultilevel"/>
    <w:tmpl w:val="E132D498"/>
    <w:lvl w:ilvl="0" w:tplc="62166F4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17517"/>
    <w:multiLevelType w:val="hybridMultilevel"/>
    <w:tmpl w:val="15D622C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985EFA"/>
    <w:multiLevelType w:val="hybridMultilevel"/>
    <w:tmpl w:val="F2CC0E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2E"/>
    <w:rsid w:val="00112F26"/>
    <w:rsid w:val="00132A1D"/>
    <w:rsid w:val="001409F3"/>
    <w:rsid w:val="00183928"/>
    <w:rsid w:val="004033FF"/>
    <w:rsid w:val="00490B48"/>
    <w:rsid w:val="004F7E83"/>
    <w:rsid w:val="00653A91"/>
    <w:rsid w:val="006A5D2F"/>
    <w:rsid w:val="00736CE6"/>
    <w:rsid w:val="008C53DE"/>
    <w:rsid w:val="009922C7"/>
    <w:rsid w:val="00AB3697"/>
    <w:rsid w:val="00B03219"/>
    <w:rsid w:val="00BB732E"/>
    <w:rsid w:val="00E3288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04D81F-5893-494E-9592-3B6E04DF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rapportEtAutres\template-useca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71045D5AA34A6DB49ED15141856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BF40F3-C21F-4915-B6D3-8A605BB8C31A}"/>
      </w:docPartPr>
      <w:docPartBody>
        <w:p w:rsidR="00344336" w:rsidRDefault="00344336">
          <w:pPr>
            <w:pStyle w:val="3F71045D5AA34A6DB49ED15141856D47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E1AE1DCB4F054B1AA37CEABABA28D8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A32CB2-F34A-4002-AD10-C3B2BDABA6DF}"/>
      </w:docPartPr>
      <w:docPartBody>
        <w:p w:rsidR="00344336" w:rsidRDefault="00344336">
          <w:pPr>
            <w:pStyle w:val="E1AE1DCB4F054B1AA37CEABABA28D872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4C3589A4CFA64D11AF8A46B5DE54D3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BFDFEB-B81C-4D47-8566-A1CCCD8D6734}"/>
      </w:docPartPr>
      <w:docPartBody>
        <w:p w:rsidR="00344336" w:rsidRDefault="00344336">
          <w:pPr>
            <w:pStyle w:val="4C3589A4CFA64D11AF8A46B5DE54D38A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3717C8A7526B4EA89DC1DC39140240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EC09B1-1633-4474-ABA1-B9AC97A9550C}"/>
      </w:docPartPr>
      <w:docPartBody>
        <w:p w:rsidR="00344336" w:rsidRDefault="00344336">
          <w:pPr>
            <w:pStyle w:val="3717C8A7526B4EA89DC1DC39140240B1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D990974ED81A4BB0869FD416A2CE83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97F786-B1DB-4C72-B5AC-97E70268BE11}"/>
      </w:docPartPr>
      <w:docPartBody>
        <w:p w:rsidR="00344336" w:rsidRDefault="00344336">
          <w:pPr>
            <w:pStyle w:val="D990974ED81A4BB0869FD416A2CE836F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7745F519C3C34080B6217A5B18F2CF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3A6297-6B84-4365-B806-7B5A328D38A3}"/>
      </w:docPartPr>
      <w:docPartBody>
        <w:p w:rsidR="00344336" w:rsidRDefault="00344336">
          <w:pPr>
            <w:pStyle w:val="7745F519C3C34080B6217A5B18F2CFD7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CCCB40CBF36347F3815A2DC8F0BF5F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060ACC-76D4-4222-8532-229C5B38C8D0}"/>
      </w:docPartPr>
      <w:docPartBody>
        <w:p w:rsidR="00344336" w:rsidRDefault="00344336">
          <w:pPr>
            <w:pStyle w:val="CCCB40CBF36347F3815A2DC8F0BF5F50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21A21C89A8114AD5B72ED53E8A0D1F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E36499-69D8-451E-934D-F680EACAFA67}"/>
      </w:docPartPr>
      <w:docPartBody>
        <w:p w:rsidR="00344336" w:rsidRDefault="00344336">
          <w:pPr>
            <w:pStyle w:val="21A21C89A8114AD5B72ED53E8A0D1F08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600CD02C99BD48A3945ED8C43CAFA3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91B08F-0A73-4B7A-945B-25E139D1B468}"/>
      </w:docPartPr>
      <w:docPartBody>
        <w:p w:rsidR="00344336" w:rsidRDefault="00344336">
          <w:pPr>
            <w:pStyle w:val="600CD02C99BD48A3945ED8C43CAFA3FD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C6499BB3ADF04E988C6C679EB5C361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925B88-7B0A-4D4F-AC1E-EB60AA64E771}"/>
      </w:docPartPr>
      <w:docPartBody>
        <w:p w:rsidR="00344336" w:rsidRDefault="00344336">
          <w:pPr>
            <w:pStyle w:val="C6499BB3ADF04E988C6C679EB5C361B0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E3204765AFD44522A553AFE25AC5EE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79946-1953-4A0E-A2AF-A6A09A108AAC}"/>
      </w:docPartPr>
      <w:docPartBody>
        <w:p w:rsidR="00344336" w:rsidRDefault="00344336">
          <w:pPr>
            <w:pStyle w:val="E3204765AFD44522A553AFE25AC5EE62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36"/>
    <w:rsid w:val="0034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F71045D5AA34A6DB49ED15141856D47">
    <w:name w:val="3F71045D5AA34A6DB49ED15141856D47"/>
  </w:style>
  <w:style w:type="paragraph" w:customStyle="1" w:styleId="E1AE1DCB4F054B1AA37CEABABA28D872">
    <w:name w:val="E1AE1DCB4F054B1AA37CEABABA28D872"/>
  </w:style>
  <w:style w:type="paragraph" w:customStyle="1" w:styleId="4C3589A4CFA64D11AF8A46B5DE54D38A">
    <w:name w:val="4C3589A4CFA64D11AF8A46B5DE54D38A"/>
  </w:style>
  <w:style w:type="paragraph" w:customStyle="1" w:styleId="3717C8A7526B4EA89DC1DC39140240B1">
    <w:name w:val="3717C8A7526B4EA89DC1DC39140240B1"/>
  </w:style>
  <w:style w:type="paragraph" w:customStyle="1" w:styleId="D990974ED81A4BB0869FD416A2CE836F">
    <w:name w:val="D990974ED81A4BB0869FD416A2CE836F"/>
  </w:style>
  <w:style w:type="paragraph" w:customStyle="1" w:styleId="7745F519C3C34080B6217A5B18F2CFD7">
    <w:name w:val="7745F519C3C34080B6217A5B18F2CFD7"/>
  </w:style>
  <w:style w:type="paragraph" w:customStyle="1" w:styleId="CCCB40CBF36347F3815A2DC8F0BF5F50">
    <w:name w:val="CCCB40CBF36347F3815A2DC8F0BF5F50"/>
  </w:style>
  <w:style w:type="paragraph" w:customStyle="1" w:styleId="21A21C89A8114AD5B72ED53E8A0D1F08">
    <w:name w:val="21A21C89A8114AD5B72ED53E8A0D1F08"/>
  </w:style>
  <w:style w:type="paragraph" w:customStyle="1" w:styleId="600CD02C99BD48A3945ED8C43CAFA3FD">
    <w:name w:val="600CD02C99BD48A3945ED8C43CAFA3FD"/>
  </w:style>
  <w:style w:type="paragraph" w:customStyle="1" w:styleId="C6499BB3ADF04E988C6C679EB5C361B0">
    <w:name w:val="C6499BB3ADF04E988C6C679EB5C361B0"/>
  </w:style>
  <w:style w:type="paragraph" w:customStyle="1" w:styleId="E3204765AFD44522A553AFE25AC5EE62">
    <w:name w:val="E3204765AFD44522A553AFE25AC5EE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template-usecase.dotx</Template>
  <TotalTime>16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Weibel Yoan</cp:lastModifiedBy>
  <cp:revision>4</cp:revision>
  <dcterms:created xsi:type="dcterms:W3CDTF">2017-06-01T11:33:00Z</dcterms:created>
  <dcterms:modified xsi:type="dcterms:W3CDTF">2017-06-01T11:52:00Z</dcterms:modified>
</cp:coreProperties>
</file>